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83F0" w14:textId="77777777" w:rsidR="006E5425" w:rsidRPr="00197FDC" w:rsidRDefault="00ED3F8B" w:rsidP="00197FDC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97FDC">
        <w:rPr>
          <w:rFonts w:ascii="Times New Roman" w:hAnsi="Times New Roman" w:cs="Times New Roman"/>
          <w:color w:val="000000" w:themeColor="text1"/>
        </w:rPr>
        <w:t>Nome do projeto</w:t>
      </w:r>
    </w:p>
    <w:p w14:paraId="111345DD" w14:textId="77777777" w:rsidR="00AC4B8F" w:rsidRPr="00197FDC" w:rsidRDefault="00AC4B8F" w:rsidP="00197FDC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97FDC">
        <w:rPr>
          <w:rFonts w:ascii="Times New Roman" w:hAnsi="Times New Roman" w:cs="Times New Roman"/>
          <w:color w:val="000000" w:themeColor="text1"/>
        </w:rPr>
        <w:t>Épico X</w:t>
      </w:r>
    </w:p>
    <w:p w14:paraId="2B6BE130" w14:textId="77777777" w:rsidR="00503303" w:rsidRPr="00197FDC" w:rsidRDefault="00503303" w:rsidP="00197FDC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ProjectScopeTable"/>
        <w:tblW w:w="9923" w:type="dxa"/>
        <w:tblInd w:w="-289" w:type="dxa"/>
        <w:tblLook w:val="04A0" w:firstRow="1" w:lastRow="0" w:firstColumn="1" w:lastColumn="0" w:noHBand="0" w:noVBand="1"/>
      </w:tblPr>
      <w:tblGrid>
        <w:gridCol w:w="562"/>
        <w:gridCol w:w="1282"/>
        <w:gridCol w:w="2835"/>
        <w:gridCol w:w="3118"/>
        <w:gridCol w:w="2126"/>
      </w:tblGrid>
      <w:tr w:rsidR="00197FDC" w:rsidRPr="00197FDC" w14:paraId="2C35DA1F" w14:textId="77777777" w:rsidTr="0019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64AAC73A" w14:textId="77777777" w:rsidR="00776BCA" w:rsidRPr="00197FDC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282" w:type="dxa"/>
          </w:tcPr>
          <w:p w14:paraId="06A9DF47" w14:textId="77777777" w:rsidR="00776BCA" w:rsidRPr="00197FDC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Eu como </w:t>
            </w:r>
          </w:p>
        </w:tc>
        <w:tc>
          <w:tcPr>
            <w:tcW w:w="2835" w:type="dxa"/>
          </w:tcPr>
          <w:p w14:paraId="3DE76D27" w14:textId="77777777" w:rsidR="00776BCA" w:rsidRPr="00197FDC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Quero </w:t>
            </w:r>
          </w:p>
        </w:tc>
        <w:tc>
          <w:tcPr>
            <w:tcW w:w="3118" w:type="dxa"/>
          </w:tcPr>
          <w:p w14:paraId="72533A25" w14:textId="77777777" w:rsidR="00776BCA" w:rsidRPr="00197FDC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Porque</w:t>
            </w:r>
          </w:p>
        </w:tc>
        <w:tc>
          <w:tcPr>
            <w:tcW w:w="2126" w:type="dxa"/>
          </w:tcPr>
          <w:p w14:paraId="7DEA9A7E" w14:textId="77777777" w:rsidR="00776BCA" w:rsidRPr="00197FDC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Prioridade</w:t>
            </w:r>
            <w:r w:rsidRPr="00197FDC">
              <w:rPr>
                <w:rStyle w:val="Refdenotaderodap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ootnoteReference w:id="1"/>
            </w:r>
          </w:p>
        </w:tc>
      </w:tr>
      <w:tr w:rsidR="00197FDC" w:rsidRPr="00197FDC" w14:paraId="473DAB4E" w14:textId="77777777" w:rsidTr="00197FDC">
        <w:tc>
          <w:tcPr>
            <w:tcW w:w="562" w:type="dxa"/>
          </w:tcPr>
          <w:p w14:paraId="28FDA4F7" w14:textId="77777777" w:rsidR="00776BCA" w:rsidRPr="00197FDC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82" w:type="dxa"/>
          </w:tcPr>
          <w:p w14:paraId="25AE5912" w14:textId="77777777" w:rsidR="00776BCA" w:rsidRPr="00197FDC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5" w:type="dxa"/>
          </w:tcPr>
          <w:p w14:paraId="2C9BCA01" w14:textId="77777777" w:rsidR="00776BCA" w:rsidRPr="00197FDC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8" w:type="dxa"/>
          </w:tcPr>
          <w:p w14:paraId="6FA14042" w14:textId="77777777" w:rsidR="00776BCA" w:rsidRPr="00197FDC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182B1126" w14:textId="77777777" w:rsidR="00776BCA" w:rsidRPr="00197FDC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3E1BAA3" w14:textId="77777777" w:rsidR="00AC4B8F" w:rsidRPr="00197FDC" w:rsidRDefault="00AC4B8F" w:rsidP="00197FDC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97FDC">
        <w:rPr>
          <w:rFonts w:ascii="Times New Roman" w:hAnsi="Times New Roman" w:cs="Times New Roman"/>
          <w:color w:val="000000" w:themeColor="text1"/>
        </w:rPr>
        <w:t>Épico N</w:t>
      </w:r>
    </w:p>
    <w:tbl>
      <w:tblPr>
        <w:tblStyle w:val="ProjectScopeTable"/>
        <w:tblW w:w="9923" w:type="dxa"/>
        <w:tblInd w:w="-289" w:type="dxa"/>
        <w:tblLook w:val="04A0" w:firstRow="1" w:lastRow="0" w:firstColumn="1" w:lastColumn="0" w:noHBand="0" w:noVBand="1"/>
      </w:tblPr>
      <w:tblGrid>
        <w:gridCol w:w="562"/>
        <w:gridCol w:w="1282"/>
        <w:gridCol w:w="2835"/>
        <w:gridCol w:w="3118"/>
        <w:gridCol w:w="2126"/>
      </w:tblGrid>
      <w:tr w:rsidR="00197FDC" w:rsidRPr="00197FDC" w14:paraId="430ACBB4" w14:textId="77777777" w:rsidTr="003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5F1D77AC" w14:textId="77777777" w:rsidR="00197FDC" w:rsidRPr="00197FDC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282" w:type="dxa"/>
          </w:tcPr>
          <w:p w14:paraId="0884E96A" w14:textId="77777777" w:rsidR="00197FDC" w:rsidRPr="00197FDC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Eu como </w:t>
            </w:r>
          </w:p>
        </w:tc>
        <w:tc>
          <w:tcPr>
            <w:tcW w:w="2835" w:type="dxa"/>
          </w:tcPr>
          <w:p w14:paraId="6DFB3882" w14:textId="77777777" w:rsidR="00197FDC" w:rsidRPr="00197FDC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Quero </w:t>
            </w:r>
          </w:p>
        </w:tc>
        <w:tc>
          <w:tcPr>
            <w:tcW w:w="3118" w:type="dxa"/>
          </w:tcPr>
          <w:p w14:paraId="59B3CB7C" w14:textId="77777777" w:rsidR="00197FDC" w:rsidRPr="00197FDC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Porque</w:t>
            </w:r>
          </w:p>
        </w:tc>
        <w:tc>
          <w:tcPr>
            <w:tcW w:w="2126" w:type="dxa"/>
          </w:tcPr>
          <w:p w14:paraId="6192426A" w14:textId="77777777" w:rsidR="00197FDC" w:rsidRPr="00197FDC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Prioridade</w:t>
            </w:r>
            <w:r w:rsidRPr="00197FDC">
              <w:rPr>
                <w:rStyle w:val="Refdenotaderodap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ootnoteReference w:id="2"/>
            </w:r>
          </w:p>
        </w:tc>
      </w:tr>
      <w:tr w:rsidR="00197FDC" w:rsidRPr="00197FDC" w14:paraId="08A47CDA" w14:textId="77777777" w:rsidTr="003B73CE">
        <w:tc>
          <w:tcPr>
            <w:tcW w:w="562" w:type="dxa"/>
          </w:tcPr>
          <w:p w14:paraId="10358126" w14:textId="77777777" w:rsidR="00197FDC" w:rsidRPr="00197FDC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82" w:type="dxa"/>
          </w:tcPr>
          <w:p w14:paraId="6FA85097" w14:textId="77777777" w:rsidR="00197FDC" w:rsidRPr="00197FDC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5" w:type="dxa"/>
          </w:tcPr>
          <w:p w14:paraId="27289D21" w14:textId="77777777" w:rsidR="00197FDC" w:rsidRPr="00197FDC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8" w:type="dxa"/>
          </w:tcPr>
          <w:p w14:paraId="5C20C098" w14:textId="77777777" w:rsidR="00197FDC" w:rsidRPr="00197FDC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6F897D9A" w14:textId="77777777" w:rsidR="00197FDC" w:rsidRPr="00197FDC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D092F02" w14:textId="77777777" w:rsidR="006E5425" w:rsidRPr="00197FDC" w:rsidRDefault="006E5425" w:rsidP="00197FDC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6E5425" w:rsidRPr="00197FDC" w:rsidSect="00197FDC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F5229" w14:textId="77777777" w:rsidR="00A94D2E" w:rsidRDefault="00A94D2E">
      <w:pPr>
        <w:spacing w:after="0" w:line="240" w:lineRule="auto"/>
      </w:pPr>
      <w:r>
        <w:separator/>
      </w:r>
    </w:p>
  </w:endnote>
  <w:endnote w:type="continuationSeparator" w:id="0">
    <w:p w14:paraId="3B1A80AB" w14:textId="77777777" w:rsidR="00A94D2E" w:rsidRDefault="00A94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8766D" w14:textId="77777777" w:rsidR="00A94D2E" w:rsidRDefault="00A94D2E">
      <w:pPr>
        <w:spacing w:after="0" w:line="240" w:lineRule="auto"/>
      </w:pPr>
      <w:r>
        <w:separator/>
      </w:r>
    </w:p>
  </w:footnote>
  <w:footnote w:type="continuationSeparator" w:id="0">
    <w:p w14:paraId="0598DA08" w14:textId="77777777" w:rsidR="00A94D2E" w:rsidRDefault="00A94D2E">
      <w:pPr>
        <w:spacing w:after="0" w:line="240" w:lineRule="auto"/>
      </w:pPr>
      <w:r>
        <w:continuationSeparator/>
      </w:r>
    </w:p>
  </w:footnote>
  <w:footnote w:id="1">
    <w:p w14:paraId="6F077427" w14:textId="77777777" w:rsidR="00776BCA" w:rsidRDefault="00776BCA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D264BA">
        <w:rPr>
          <w:i w:val="0"/>
        </w:rPr>
        <w:t>Fundamental</w:t>
      </w:r>
      <w:r>
        <w:rPr>
          <w:i w:val="0"/>
        </w:rPr>
        <w:t xml:space="preserve"> ou Essencial. Bom ter ou Importante. Irrelevante ou desejável.</w:t>
      </w:r>
    </w:p>
  </w:footnote>
  <w:footnote w:id="2">
    <w:p w14:paraId="29566D12" w14:textId="77777777" w:rsidR="00197FDC" w:rsidRDefault="00197FDC" w:rsidP="00197FDC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D264BA">
        <w:rPr>
          <w:i w:val="0"/>
        </w:rPr>
        <w:t>Fundamental</w:t>
      </w:r>
      <w:r>
        <w:rPr>
          <w:i w:val="0"/>
        </w:rPr>
        <w:t xml:space="preserve"> ou Essencial. Bom ter </w:t>
      </w:r>
      <w:proofErr w:type="gramStart"/>
      <w:r>
        <w:rPr>
          <w:i w:val="0"/>
        </w:rPr>
        <w:t>ou Importante</w:t>
      </w:r>
      <w:proofErr w:type="gramEnd"/>
      <w:r>
        <w:rPr>
          <w:i w:val="0"/>
        </w:rPr>
        <w:t>. Irrelevante ou desejável.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C520F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15E0EF" wp14:editId="216306C5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118A2B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C4B8F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15E0E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D118A2B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C4B8F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52A26"/>
    <w:rsid w:val="0008395E"/>
    <w:rsid w:val="00084480"/>
    <w:rsid w:val="00094F6F"/>
    <w:rsid w:val="000A2436"/>
    <w:rsid w:val="000A4986"/>
    <w:rsid w:val="00124270"/>
    <w:rsid w:val="00126DB2"/>
    <w:rsid w:val="00146BD8"/>
    <w:rsid w:val="0015297D"/>
    <w:rsid w:val="00173D71"/>
    <w:rsid w:val="00197FDC"/>
    <w:rsid w:val="001D16AE"/>
    <w:rsid w:val="001E247D"/>
    <w:rsid w:val="001F2A88"/>
    <w:rsid w:val="00205524"/>
    <w:rsid w:val="00230A92"/>
    <w:rsid w:val="00274FCA"/>
    <w:rsid w:val="002B48F2"/>
    <w:rsid w:val="002C5A42"/>
    <w:rsid w:val="002F5967"/>
    <w:rsid w:val="00327BEF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51A14"/>
    <w:rsid w:val="00473436"/>
    <w:rsid w:val="004944A7"/>
    <w:rsid w:val="004B7B8B"/>
    <w:rsid w:val="00503303"/>
    <w:rsid w:val="00514CA3"/>
    <w:rsid w:val="00515972"/>
    <w:rsid w:val="00536C50"/>
    <w:rsid w:val="005707E2"/>
    <w:rsid w:val="005842DD"/>
    <w:rsid w:val="00596364"/>
    <w:rsid w:val="005A3001"/>
    <w:rsid w:val="005D160B"/>
    <w:rsid w:val="005D1E03"/>
    <w:rsid w:val="00620ED1"/>
    <w:rsid w:val="00643F39"/>
    <w:rsid w:val="00661860"/>
    <w:rsid w:val="006A7E89"/>
    <w:rsid w:val="006C62F5"/>
    <w:rsid w:val="006D36FD"/>
    <w:rsid w:val="006E5425"/>
    <w:rsid w:val="00713EC5"/>
    <w:rsid w:val="007243B8"/>
    <w:rsid w:val="00742E55"/>
    <w:rsid w:val="00776BCA"/>
    <w:rsid w:val="00777B42"/>
    <w:rsid w:val="007B2E09"/>
    <w:rsid w:val="007C0D22"/>
    <w:rsid w:val="007C5632"/>
    <w:rsid w:val="007D51C7"/>
    <w:rsid w:val="007D6440"/>
    <w:rsid w:val="007F5DAC"/>
    <w:rsid w:val="00871451"/>
    <w:rsid w:val="0088265B"/>
    <w:rsid w:val="008C039D"/>
    <w:rsid w:val="008C1DF8"/>
    <w:rsid w:val="008D0296"/>
    <w:rsid w:val="008D087E"/>
    <w:rsid w:val="008D7C58"/>
    <w:rsid w:val="00917F8D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94D2E"/>
    <w:rsid w:val="00AA38BC"/>
    <w:rsid w:val="00AC4B8F"/>
    <w:rsid w:val="00AE0791"/>
    <w:rsid w:val="00B13A66"/>
    <w:rsid w:val="00B22CFB"/>
    <w:rsid w:val="00B915D0"/>
    <w:rsid w:val="00B979B2"/>
    <w:rsid w:val="00BB4771"/>
    <w:rsid w:val="00BC74DA"/>
    <w:rsid w:val="00BE19D4"/>
    <w:rsid w:val="00C04900"/>
    <w:rsid w:val="00C50926"/>
    <w:rsid w:val="00C61465"/>
    <w:rsid w:val="00CA00E6"/>
    <w:rsid w:val="00CC43A8"/>
    <w:rsid w:val="00CD799F"/>
    <w:rsid w:val="00D0703B"/>
    <w:rsid w:val="00D15DA4"/>
    <w:rsid w:val="00D264BA"/>
    <w:rsid w:val="00DC42DA"/>
    <w:rsid w:val="00E14302"/>
    <w:rsid w:val="00E52D6C"/>
    <w:rsid w:val="00E96407"/>
    <w:rsid w:val="00ED145D"/>
    <w:rsid w:val="00ED1517"/>
    <w:rsid w:val="00ED3F8B"/>
    <w:rsid w:val="00ED50FD"/>
    <w:rsid w:val="00EE3A96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3BE8C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8AA2934-D878-4849-809E-C92FA76FAA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54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Dias</cp:lastModifiedBy>
  <cp:revision>106</cp:revision>
  <dcterms:created xsi:type="dcterms:W3CDTF">2019-02-25T14:54:00Z</dcterms:created>
  <dcterms:modified xsi:type="dcterms:W3CDTF">2022-03-05T18:07:00Z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