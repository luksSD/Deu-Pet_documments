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2592" w14:textId="77777777" w:rsidR="006E5425" w:rsidRPr="009F780D" w:rsidRDefault="00ED3F8B" w:rsidP="009F780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Nome do projeto</w:t>
      </w:r>
    </w:p>
    <w:p w14:paraId="59AD25BC" w14:textId="77777777" w:rsidR="006E5425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Contextualização</w:t>
      </w:r>
      <w:r w:rsidR="008D087E" w:rsidRPr="009F780D">
        <w:rPr>
          <w:rFonts w:ascii="Times New Roman" w:hAnsi="Times New Roman" w:cs="Times New Roman"/>
          <w:color w:val="000000" w:themeColor="text1"/>
        </w:rPr>
        <w:t xml:space="preserve"> e Problematização</w:t>
      </w:r>
    </w:p>
    <w:p w14:paraId="628D7303" w14:textId="77777777" w:rsidR="007E6581" w:rsidRPr="009F780D" w:rsidRDefault="007E6581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{Contextualizar. Problematizar.}</w:t>
      </w:r>
    </w:p>
    <w:p w14:paraId="6782327F" w14:textId="77777777" w:rsidR="00087D1D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Objetivo</w:t>
      </w:r>
      <w:r w:rsidR="002F5967" w:rsidRPr="009F780D">
        <w:rPr>
          <w:rFonts w:ascii="Times New Roman" w:hAnsi="Times New Roman" w:cs="Times New Roman"/>
          <w:color w:val="000000" w:themeColor="text1"/>
        </w:rPr>
        <w:t>(s)</w:t>
      </w:r>
      <w:r w:rsidR="00F87689" w:rsidRPr="009F780D">
        <w:rPr>
          <w:rFonts w:ascii="Times New Roman" w:hAnsi="Times New Roman" w:cs="Times New Roman"/>
          <w:color w:val="000000" w:themeColor="text1"/>
        </w:rPr>
        <w:t xml:space="preserve"> Geral e Específicos</w:t>
      </w:r>
    </w:p>
    <w:p w14:paraId="08D82E5F" w14:textId="77777777" w:rsidR="00792FBC" w:rsidRPr="009F780D" w:rsidRDefault="00B62BF0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Descrever</w:t>
      </w:r>
      <w:r w:rsidR="00792FBC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o(s) objetivo(s) </w:t>
      </w:r>
      <w:r w:rsidR="007245B4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(</w:t>
      </w:r>
      <w:r w:rsidR="00184CD2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de negócio</w:t>
      </w:r>
      <w:r w:rsidR="007245B4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)</w:t>
      </w:r>
      <w:r w:rsidR="00184CD2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</w:t>
      </w:r>
      <w:r w:rsidR="00792FBC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do projeto, ou seja, o que se quer alcançar com os resultados do projeto, e citar a qual o objetivo estratégico o projeto está relacionado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="00792FBC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6877AC21" w14:textId="77777777" w:rsidR="00087D1D" w:rsidRPr="009F780D" w:rsidRDefault="0015297D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Justificativa</w:t>
      </w:r>
    </w:p>
    <w:p w14:paraId="521361FA" w14:textId="77777777" w:rsidR="00B62BF0" w:rsidRPr="009F780D" w:rsidRDefault="00B62BF0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{Apresentar justificativas para o projeto, desta</w:t>
      </w:r>
      <w:r w:rsidR="00FD23EF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c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a</w:t>
      </w:r>
      <w:r w:rsidR="00FD23EF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n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do seus benef</w:t>
      </w:r>
      <w:r w:rsidR="00957380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ícios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4CA2948D" w14:textId="77777777" w:rsidR="002107AE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9F780D">
        <w:rPr>
          <w:rFonts w:ascii="Times New Roman" w:hAnsi="Times New Roman" w:cs="Times New Roman"/>
          <w:i/>
          <w:color w:val="000000" w:themeColor="text1"/>
        </w:rPr>
        <w:t>Stak</w:t>
      </w:r>
      <w:r w:rsidR="00515972" w:rsidRPr="009F780D">
        <w:rPr>
          <w:rFonts w:ascii="Times New Roman" w:hAnsi="Times New Roman" w:cs="Times New Roman"/>
          <w:i/>
          <w:color w:val="000000" w:themeColor="text1"/>
        </w:rPr>
        <w:t>e</w:t>
      </w:r>
      <w:r w:rsidRPr="009F780D">
        <w:rPr>
          <w:rFonts w:ascii="Times New Roman" w:hAnsi="Times New Roman" w:cs="Times New Roman"/>
          <w:i/>
          <w:color w:val="000000" w:themeColor="text1"/>
        </w:rPr>
        <w:t>holder</w:t>
      </w:r>
      <w:r w:rsidR="00A04870" w:rsidRPr="009F780D">
        <w:rPr>
          <w:rFonts w:ascii="Times New Roman" w:hAnsi="Times New Roman" w:cs="Times New Roman"/>
          <w:i/>
          <w:color w:val="000000" w:themeColor="text1"/>
        </w:rPr>
        <w:t>s</w:t>
      </w:r>
    </w:p>
    <w:p w14:paraId="1429D22C" w14:textId="77777777" w:rsidR="000D7CD1" w:rsidRPr="009F780D" w:rsidRDefault="000D7CD1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{Identifique os interessados no projeto</w:t>
      </w:r>
      <w:r w:rsidR="00854D6B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e seus papeis no negócio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23709982" w14:textId="77777777" w:rsidR="002107AE" w:rsidRPr="009F780D" w:rsidRDefault="00E96407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 xml:space="preserve">Escopo do </w:t>
      </w:r>
      <w:r w:rsidR="006A7E89" w:rsidRPr="009F780D">
        <w:rPr>
          <w:rFonts w:ascii="Times New Roman" w:hAnsi="Times New Roman" w:cs="Times New Roman"/>
          <w:color w:val="000000" w:themeColor="text1"/>
        </w:rPr>
        <w:t>Produto</w:t>
      </w:r>
    </w:p>
    <w:p w14:paraId="31BDDA8E" w14:textId="77777777" w:rsidR="007100AD" w:rsidRPr="009F780D" w:rsidRDefault="008A4F65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{Elabore mais as características do produto, serviço ou resultado esperadas.</w:t>
      </w:r>
    </w:p>
    <w:p w14:paraId="5B765A9E" w14:textId="77777777" w:rsidR="006E5425" w:rsidRPr="009F780D" w:rsidRDefault="007100AD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Apresente módulos e suas principais funcionalidades, as quais serão detalhadas no documento de </w:t>
      </w:r>
      <w:r w:rsidR="00795012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especificação de 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requisitos</w:t>
      </w:r>
      <w:r w:rsidR="008A4F65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667F41DA" w14:textId="77777777" w:rsidR="002107AE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Entregas</w:t>
      </w:r>
    </w:p>
    <w:p w14:paraId="3B0E3BF6" w14:textId="77777777" w:rsidR="00814CED" w:rsidRPr="009F780D" w:rsidRDefault="00814CED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{Descreva tanto as saídas que compõem o produto ou serviço do projeto, como os resultados auxiliares, tais como relatórios e documentaç</w:t>
      </w:r>
      <w:r w:rsidR="00DC370D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ão de gerenciamento do projeto. P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odem ser descritas em nível conciso ou em grande detalhe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2C1F1832" w14:textId="77777777" w:rsidR="002D2D41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Restrições</w:t>
      </w:r>
      <w:r w:rsidR="002D2D41" w:rsidRPr="009F780D">
        <w:rPr>
          <w:rFonts w:ascii="Times New Roman" w:hAnsi="Times New Roman" w:cs="Times New Roman"/>
          <w:color w:val="000000" w:themeColor="text1"/>
        </w:rPr>
        <w:t xml:space="preserve"> </w:t>
      </w:r>
    </w:p>
    <w:p w14:paraId="3FF0091C" w14:textId="77777777" w:rsidR="002D2D41" w:rsidRPr="009F780D" w:rsidRDefault="002D2D41" w:rsidP="009F780D">
      <w:pPr>
        <w:spacing w:line="36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9F78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lastRenderedPageBreak/>
        <w:t>{Descreva as restrições do projeto em tópicos. Restrições são condições ou situações que limitam seu planejamento e desenvolvimento e não podem ser eliminadas ou alteradas no decorrer do projeto</w:t>
      </w:r>
      <w:r w:rsidR="004017C1" w:rsidRPr="009F78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. Limitações impostas ao projeto: orçamento, prazo, tecnologia, etc.</w:t>
      </w:r>
      <w:r w:rsidRPr="009F78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}</w:t>
      </w:r>
    </w:p>
    <w:p w14:paraId="769A53EE" w14:textId="77777777" w:rsidR="002D2D41" w:rsidRPr="009F780D" w:rsidRDefault="002D2D41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1992CCB8" w14:textId="77777777" w:rsidR="00922F2A" w:rsidRPr="009F780D" w:rsidRDefault="00922F2A" w:rsidP="009F780D">
      <w:pPr>
        <w:pStyle w:val="Ttulo2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Dependências</w:t>
      </w:r>
    </w:p>
    <w:p w14:paraId="2FC4810B" w14:textId="77777777" w:rsidR="001D1EF4" w:rsidRPr="009F780D" w:rsidRDefault="001D1EF4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{Descreva as dependências do projeto em tópicos. Dependências para viabilizar a</w:t>
      </w:r>
      <w:r w:rsidR="003D71CF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execução/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continuidade do planejamento do projeto. Devem ser monitoradas ao longo do projeto</w:t>
      </w:r>
      <w:r w:rsidR="00D52A7B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20974071" w14:textId="77777777" w:rsidR="005A54AF" w:rsidRPr="009F780D" w:rsidRDefault="004944A7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 xml:space="preserve">Não </w:t>
      </w:r>
      <w:r w:rsidR="00E96407" w:rsidRPr="009F780D">
        <w:rPr>
          <w:rFonts w:ascii="Times New Roman" w:hAnsi="Times New Roman" w:cs="Times New Roman"/>
          <w:color w:val="000000" w:themeColor="text1"/>
        </w:rPr>
        <w:t>escopo</w:t>
      </w:r>
      <w:r w:rsidR="002107AE" w:rsidRPr="009F780D">
        <w:rPr>
          <w:rFonts w:ascii="Times New Roman" w:hAnsi="Times New Roman" w:cs="Times New Roman"/>
          <w:color w:val="000000" w:themeColor="text1"/>
        </w:rPr>
        <w:t xml:space="preserve"> </w:t>
      </w:r>
    </w:p>
    <w:p w14:paraId="658FE06D" w14:textId="77777777" w:rsidR="00E9257A" w:rsidRPr="009F780D" w:rsidRDefault="00E9257A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{Declarar explicitamente o que está fora do escopo do projeto</w:t>
      </w:r>
      <w:r w:rsidR="004017C1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="004017C1" w:rsidRPr="009F780D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 xml:space="preserve"> </w:t>
      </w:r>
      <w:r w:rsidR="004017C1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Fora do escopo, o que não será atendido pelo projeto</w:t>
      </w:r>
      <w:r w:rsidR="00D52A7B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5BA1AA56" w14:textId="77777777" w:rsidR="006E5425" w:rsidRPr="009F780D" w:rsidRDefault="00596364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Considerações Finais</w:t>
      </w:r>
    </w:p>
    <w:p w14:paraId="64107EEE" w14:textId="77777777" w:rsidR="00131A6D" w:rsidRPr="009F780D" w:rsidRDefault="00131A6D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{Apresente as considerações finais desta declaração de escopo de projeto.}</w:t>
      </w:r>
    </w:p>
    <w:p w14:paraId="69570059" w14:textId="77777777" w:rsidR="006E5425" w:rsidRPr="009F780D" w:rsidRDefault="006E5425" w:rsidP="009F780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6E5425" w:rsidRPr="009F780D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ED91" w14:textId="77777777" w:rsidR="007B66C2" w:rsidRDefault="007B66C2">
      <w:pPr>
        <w:spacing w:after="0" w:line="240" w:lineRule="auto"/>
      </w:pPr>
      <w:r>
        <w:separator/>
      </w:r>
    </w:p>
  </w:endnote>
  <w:endnote w:type="continuationSeparator" w:id="0">
    <w:p w14:paraId="44A7BB38" w14:textId="77777777" w:rsidR="007B66C2" w:rsidRDefault="007B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23A9" w14:textId="77777777" w:rsidR="007B66C2" w:rsidRDefault="007B66C2">
      <w:pPr>
        <w:spacing w:after="0" w:line="240" w:lineRule="auto"/>
      </w:pPr>
      <w:r>
        <w:separator/>
      </w:r>
    </w:p>
  </w:footnote>
  <w:footnote w:type="continuationSeparator" w:id="0">
    <w:p w14:paraId="4BC48AD8" w14:textId="77777777" w:rsidR="007B66C2" w:rsidRDefault="007B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333B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575BD6" wp14:editId="066B1F0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90F8F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95012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75BD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690F8F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95012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D1EF4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12013"/>
    <w:rsid w:val="00327BEF"/>
    <w:rsid w:val="00337DED"/>
    <w:rsid w:val="00355281"/>
    <w:rsid w:val="0037771C"/>
    <w:rsid w:val="00377D7E"/>
    <w:rsid w:val="003B7391"/>
    <w:rsid w:val="003D4812"/>
    <w:rsid w:val="003D71CF"/>
    <w:rsid w:val="004017C1"/>
    <w:rsid w:val="00415FCC"/>
    <w:rsid w:val="00417848"/>
    <w:rsid w:val="00437D75"/>
    <w:rsid w:val="004944A7"/>
    <w:rsid w:val="004A3274"/>
    <w:rsid w:val="004E0377"/>
    <w:rsid w:val="005064C8"/>
    <w:rsid w:val="00514CA3"/>
    <w:rsid w:val="00515972"/>
    <w:rsid w:val="005433A0"/>
    <w:rsid w:val="0056417C"/>
    <w:rsid w:val="00596364"/>
    <w:rsid w:val="005A54AF"/>
    <w:rsid w:val="005D6C98"/>
    <w:rsid w:val="00643F43"/>
    <w:rsid w:val="00662B82"/>
    <w:rsid w:val="0066776A"/>
    <w:rsid w:val="00682E75"/>
    <w:rsid w:val="006961A9"/>
    <w:rsid w:val="006A7E89"/>
    <w:rsid w:val="006C3AB3"/>
    <w:rsid w:val="006D36FD"/>
    <w:rsid w:val="006E5425"/>
    <w:rsid w:val="007100AD"/>
    <w:rsid w:val="00713EC5"/>
    <w:rsid w:val="007245B4"/>
    <w:rsid w:val="00792FBC"/>
    <w:rsid w:val="00795012"/>
    <w:rsid w:val="007B66C2"/>
    <w:rsid w:val="007C0D22"/>
    <w:rsid w:val="007C5632"/>
    <w:rsid w:val="007E6581"/>
    <w:rsid w:val="007F4993"/>
    <w:rsid w:val="00814CED"/>
    <w:rsid w:val="00826E43"/>
    <w:rsid w:val="00854D6B"/>
    <w:rsid w:val="00870880"/>
    <w:rsid w:val="008A4F65"/>
    <w:rsid w:val="008B40AD"/>
    <w:rsid w:val="008D087E"/>
    <w:rsid w:val="00910552"/>
    <w:rsid w:val="00922F2A"/>
    <w:rsid w:val="00957380"/>
    <w:rsid w:val="009774CD"/>
    <w:rsid w:val="00993C21"/>
    <w:rsid w:val="00994769"/>
    <w:rsid w:val="009E27BD"/>
    <w:rsid w:val="009F780D"/>
    <w:rsid w:val="00A04870"/>
    <w:rsid w:val="00A42468"/>
    <w:rsid w:val="00A81859"/>
    <w:rsid w:val="00A930C5"/>
    <w:rsid w:val="00AA38BC"/>
    <w:rsid w:val="00AF57A3"/>
    <w:rsid w:val="00B62BF0"/>
    <w:rsid w:val="00B915D0"/>
    <w:rsid w:val="00BB4771"/>
    <w:rsid w:val="00BC5630"/>
    <w:rsid w:val="00BC74DA"/>
    <w:rsid w:val="00BE19D4"/>
    <w:rsid w:val="00C04900"/>
    <w:rsid w:val="00C17C9E"/>
    <w:rsid w:val="00C61465"/>
    <w:rsid w:val="00CE559B"/>
    <w:rsid w:val="00D15DA4"/>
    <w:rsid w:val="00D2489D"/>
    <w:rsid w:val="00D52A7B"/>
    <w:rsid w:val="00D938EB"/>
    <w:rsid w:val="00D9643D"/>
    <w:rsid w:val="00DC370D"/>
    <w:rsid w:val="00DC42DA"/>
    <w:rsid w:val="00DC4F45"/>
    <w:rsid w:val="00E52D6C"/>
    <w:rsid w:val="00E9257A"/>
    <w:rsid w:val="00E96407"/>
    <w:rsid w:val="00EC7D24"/>
    <w:rsid w:val="00ED1517"/>
    <w:rsid w:val="00ED3F8B"/>
    <w:rsid w:val="00EE3A96"/>
    <w:rsid w:val="00EF0C73"/>
    <w:rsid w:val="00F1777A"/>
    <w:rsid w:val="00F87689"/>
    <w:rsid w:val="00F91922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46179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5C6F0F-579E-4F45-8446-AFD1C5809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40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114</cp:revision>
  <dcterms:created xsi:type="dcterms:W3CDTF">2019-02-25T14:54:00Z</dcterms:created>
  <dcterms:modified xsi:type="dcterms:W3CDTF">2022-03-05T18:03:00Z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