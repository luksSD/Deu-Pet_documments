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249A" w14:textId="043A4091" w:rsidR="006E5425" w:rsidRPr="00AC5EF0" w:rsidRDefault="00AF6359" w:rsidP="00AC5EF0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especificação de requisitos funcionais </w:t>
      </w:r>
      <w:r>
        <w:rPr>
          <w:rFonts w:ascii="Times New Roman" w:hAnsi="Times New Roman" w:cs="Times New Roman"/>
          <w:color w:val="000000" w:themeColor="text1"/>
        </w:rPr>
        <w:t>– deu pet</w:t>
      </w:r>
    </w:p>
    <w:p w14:paraId="3094F353" w14:textId="77777777" w:rsidR="000F39C8" w:rsidRPr="00AC5EF0" w:rsidRDefault="000F39C8" w:rsidP="00AC5EF0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 xml:space="preserve">Módulo </w:t>
      </w:r>
      <w:r w:rsidR="00A23B48" w:rsidRPr="00AC5EF0">
        <w:rPr>
          <w:rFonts w:ascii="Times New Roman" w:hAnsi="Times New Roman" w:cs="Times New Roman"/>
          <w:color w:val="000000" w:themeColor="text1"/>
        </w:rPr>
        <w:t>X</w:t>
      </w:r>
    </w:p>
    <w:p w14:paraId="5D4786A6" w14:textId="77777777" w:rsidR="0004372E" w:rsidRPr="00AC5EF0" w:rsidRDefault="0004372E" w:rsidP="00AC5EF0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ascii="Times New Roman" w:hAnsi="Times New Roman" w:cs="Times New Roman"/>
          <w:b w:val="0"/>
          <w:color w:val="000000" w:themeColor="text1"/>
        </w:rPr>
      </w:pPr>
      <w:r w:rsidRPr="00AC5EF0">
        <w:rPr>
          <w:rFonts w:ascii="Times New Roman" w:hAnsi="Times New Roman" w:cs="Times New Roman"/>
          <w:b w:val="0"/>
          <w:i/>
          <w:color w:val="000000" w:themeColor="text1"/>
          <w:sz w:val="22"/>
          <w:szCs w:val="22"/>
        </w:rPr>
        <w:t>{Apresente o módulo}</w:t>
      </w:r>
    </w:p>
    <w:p w14:paraId="1C0583CB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</w:p>
    <w:p w14:paraId="1A9DD565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{Apresente os requisitos do</w:t>
      </w:r>
      <w:r w:rsidRPr="00AC5EF0">
        <w:rPr>
          <w:rFonts w:ascii="Times New Roman" w:hAnsi="Times New Roman" w:cs="Times New Roman"/>
          <w:b/>
          <w:i/>
          <w:color w:val="000000" w:themeColor="text1"/>
          <w:sz w:val="22"/>
          <w:szCs w:val="22"/>
        </w:rPr>
        <w:t xml:space="preserve"> </w:t>
      </w:r>
      <w:r w:rsidRPr="00AC5EF0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módulo</w:t>
      </w:r>
    </w:p>
    <w:p w14:paraId="34104495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RF 01 – Nome</w:t>
      </w:r>
    </w:p>
    <w:p w14:paraId="6F23C724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>Descrição</w:t>
      </w:r>
      <w:r w:rsidR="005C6021"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</w:p>
    <w:p w14:paraId="4A9BA710" w14:textId="77777777" w:rsidR="008C5900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Prioridade: </w:t>
      </w:r>
    </w:p>
    <w:p w14:paraId="5064FBBC" w14:textId="77777777" w:rsidR="003830F0" w:rsidRPr="00AC5EF0" w:rsidRDefault="003830F0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D1A3CDA" w14:textId="77777777" w:rsidR="003830F0" w:rsidRPr="00AC5EF0" w:rsidRDefault="003830F0" w:rsidP="00AC5EF0">
      <w:pPr>
        <w:spacing w:line="360" w:lineRule="auto"/>
        <w:ind w:firstLine="36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RF 0N – Nome</w:t>
      </w:r>
    </w:p>
    <w:p w14:paraId="029D6412" w14:textId="77777777" w:rsidR="003830F0" w:rsidRPr="00AC5EF0" w:rsidRDefault="003830F0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Descrição: </w:t>
      </w:r>
    </w:p>
    <w:p w14:paraId="6B14B717" w14:textId="77777777" w:rsidR="003830F0" w:rsidRPr="00AC5EF0" w:rsidRDefault="003830F0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Prioridade: </w:t>
      </w:r>
    </w:p>
    <w:p w14:paraId="14C0E22D" w14:textId="77777777" w:rsidR="0004372E" w:rsidRPr="00AC5EF0" w:rsidRDefault="0004372E" w:rsidP="00AC5EF0">
      <w:pPr>
        <w:spacing w:line="360" w:lineRule="auto"/>
        <w:ind w:firstLine="360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  <w:sz w:val="22"/>
          <w:szCs w:val="22"/>
        </w:rPr>
        <w:t>}</w:t>
      </w:r>
    </w:p>
    <w:p w14:paraId="46B18348" w14:textId="77777777" w:rsidR="000F39C8" w:rsidRPr="00AC5EF0" w:rsidRDefault="000F39C8" w:rsidP="00AC5EF0">
      <w:pPr>
        <w:pStyle w:val="PargrafodaLista"/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23063E12" w14:textId="77777777" w:rsidR="000F39C8" w:rsidRPr="00AC5EF0" w:rsidRDefault="000F39C8" w:rsidP="00AC5EF0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 xml:space="preserve">Módulo </w:t>
      </w:r>
      <w:r w:rsidR="00A23B48" w:rsidRPr="00AC5EF0">
        <w:rPr>
          <w:rFonts w:ascii="Times New Roman" w:hAnsi="Times New Roman" w:cs="Times New Roman"/>
          <w:color w:val="000000" w:themeColor="text1"/>
        </w:rPr>
        <w:t>X</w:t>
      </w:r>
    </w:p>
    <w:p w14:paraId="4187F502" w14:textId="77777777" w:rsidR="00A23B48" w:rsidRPr="00AC5EF0" w:rsidRDefault="00A23B48" w:rsidP="00AC5EF0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7CF179C" w14:textId="77777777" w:rsidR="00A23B48" w:rsidRPr="00AC5EF0" w:rsidRDefault="00A23B48" w:rsidP="00AC5EF0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>Módulo Y</w:t>
      </w:r>
    </w:p>
    <w:p w14:paraId="7EC972E4" w14:textId="77777777" w:rsidR="00342AF5" w:rsidRPr="00AC5EF0" w:rsidRDefault="00342AF5" w:rsidP="00AC5EF0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1499003" w14:textId="77777777" w:rsidR="00A23B48" w:rsidRPr="00AC5EF0" w:rsidRDefault="00FC148A" w:rsidP="00AC5EF0">
      <w:pPr>
        <w:pStyle w:val="Ttulo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t>Módulo N</w:t>
      </w:r>
    </w:p>
    <w:p w14:paraId="4E268E3E" w14:textId="77777777" w:rsidR="00E954ED" w:rsidRPr="00AC5EF0" w:rsidRDefault="00E954ED" w:rsidP="00AC5EF0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82BC17B" w14:textId="77777777" w:rsidR="000F39C8" w:rsidRPr="00AC5EF0" w:rsidRDefault="000F39C8" w:rsidP="00AC5EF0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01AA672D" w14:textId="77777777" w:rsidR="006E5425" w:rsidRPr="00AC5EF0" w:rsidRDefault="006D59CC" w:rsidP="00AC5EF0">
      <w:pPr>
        <w:pStyle w:val="Ttulo1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C5EF0">
        <w:rPr>
          <w:rFonts w:ascii="Times New Roman" w:hAnsi="Times New Roman" w:cs="Times New Roman"/>
          <w:color w:val="000000" w:themeColor="text1"/>
        </w:rPr>
        <w:lastRenderedPageBreak/>
        <w:t>A</w:t>
      </w:r>
      <w:r w:rsidR="00E96407" w:rsidRPr="00AC5EF0">
        <w:rPr>
          <w:rFonts w:ascii="Times New Roman" w:hAnsi="Times New Roman" w:cs="Times New Roman"/>
          <w:color w:val="000000" w:themeColor="text1"/>
        </w:rPr>
        <w:t>provação e autoridade para proceder</w:t>
      </w:r>
    </w:p>
    <w:p w14:paraId="0144D483" w14:textId="77777777" w:rsidR="006E5425" w:rsidRPr="00AC5EF0" w:rsidRDefault="00E96407" w:rsidP="00AC5EF0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5EF0">
        <w:rPr>
          <w:rFonts w:ascii="Times New Roman" w:hAnsi="Times New Roman" w:cs="Times New Roman"/>
          <w:color w:val="000000" w:themeColor="text1"/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AC5EF0" w:rsidRPr="00AC5EF0" w14:paraId="005C59A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8994AAE" w14:textId="77777777" w:rsidR="006E5425" w:rsidRPr="00AC5EF0" w:rsidRDefault="00E96407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BD2E2AD" w14:textId="77777777" w:rsidR="006E5425" w:rsidRPr="00AC5EF0" w:rsidRDefault="00AA38BC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44EDC0B" w14:textId="77777777" w:rsidR="006E5425" w:rsidRPr="00AC5EF0" w:rsidRDefault="00E96407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C5EF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</w:t>
            </w:r>
          </w:p>
        </w:tc>
      </w:tr>
      <w:tr w:rsidR="00AC5EF0" w:rsidRPr="00AC5EF0" w14:paraId="4866EAE9" w14:textId="77777777" w:rsidTr="002F5967">
        <w:tc>
          <w:tcPr>
            <w:tcW w:w="1923" w:type="pct"/>
          </w:tcPr>
          <w:p w14:paraId="71E741D6" w14:textId="77777777" w:rsidR="006E5425" w:rsidRPr="00AC5EF0" w:rsidRDefault="006E5425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23" w:type="pct"/>
          </w:tcPr>
          <w:p w14:paraId="4FD5B278" w14:textId="77777777" w:rsidR="006E5425" w:rsidRPr="00AC5EF0" w:rsidRDefault="006E5425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54" w:type="pct"/>
          </w:tcPr>
          <w:p w14:paraId="542C73E5" w14:textId="77777777" w:rsidR="006E5425" w:rsidRPr="00AC5EF0" w:rsidRDefault="006E5425" w:rsidP="00AC5EF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F4EDADE" w14:textId="77777777" w:rsidR="006E5425" w:rsidRPr="00AC5EF0" w:rsidRDefault="006E5425" w:rsidP="00514CA3">
      <w:pPr>
        <w:rPr>
          <w:rFonts w:ascii="Times New Roman" w:hAnsi="Times New Roman" w:cs="Times New Roman"/>
        </w:rPr>
      </w:pPr>
    </w:p>
    <w:sectPr w:rsidR="006E5425" w:rsidRPr="00AC5EF0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903B" w14:textId="77777777" w:rsidR="00577FE5" w:rsidRDefault="00577FE5">
      <w:pPr>
        <w:spacing w:after="0" w:line="240" w:lineRule="auto"/>
      </w:pPr>
      <w:r>
        <w:separator/>
      </w:r>
    </w:p>
  </w:endnote>
  <w:endnote w:type="continuationSeparator" w:id="0">
    <w:p w14:paraId="5970010D" w14:textId="77777777" w:rsidR="00577FE5" w:rsidRDefault="0057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392D" w14:textId="77777777" w:rsidR="00577FE5" w:rsidRDefault="00577FE5">
      <w:pPr>
        <w:spacing w:after="0" w:line="240" w:lineRule="auto"/>
      </w:pPr>
      <w:r>
        <w:separator/>
      </w:r>
    </w:p>
  </w:footnote>
  <w:footnote w:type="continuationSeparator" w:id="0">
    <w:p w14:paraId="500C9BC7" w14:textId="77777777" w:rsidR="00577FE5" w:rsidRDefault="00577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E0B1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9548F0" wp14:editId="281BE64C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5EB38C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344E4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548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15EB38C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344E4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372E"/>
    <w:rsid w:val="000475A1"/>
    <w:rsid w:val="00052A26"/>
    <w:rsid w:val="0008395E"/>
    <w:rsid w:val="00084480"/>
    <w:rsid w:val="00094F6F"/>
    <w:rsid w:val="000A2436"/>
    <w:rsid w:val="000A4986"/>
    <w:rsid w:val="000F39C8"/>
    <w:rsid w:val="00111E55"/>
    <w:rsid w:val="00124270"/>
    <w:rsid w:val="00146BD8"/>
    <w:rsid w:val="0015297D"/>
    <w:rsid w:val="00172D60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30056"/>
    <w:rsid w:val="00341E25"/>
    <w:rsid w:val="00342AF5"/>
    <w:rsid w:val="00355281"/>
    <w:rsid w:val="0037771C"/>
    <w:rsid w:val="00377D7E"/>
    <w:rsid w:val="003830F0"/>
    <w:rsid w:val="003B7391"/>
    <w:rsid w:val="003C7E74"/>
    <w:rsid w:val="003D4812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14CA3"/>
    <w:rsid w:val="00515972"/>
    <w:rsid w:val="00525B9D"/>
    <w:rsid w:val="005707E2"/>
    <w:rsid w:val="00577FE5"/>
    <w:rsid w:val="005842DD"/>
    <w:rsid w:val="00596364"/>
    <w:rsid w:val="005C6021"/>
    <w:rsid w:val="005D1E03"/>
    <w:rsid w:val="00620ED1"/>
    <w:rsid w:val="00630B86"/>
    <w:rsid w:val="00643F39"/>
    <w:rsid w:val="0065115B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C5900"/>
    <w:rsid w:val="008D0296"/>
    <w:rsid w:val="008D087E"/>
    <w:rsid w:val="008D1778"/>
    <w:rsid w:val="008D7C58"/>
    <w:rsid w:val="008F236F"/>
    <w:rsid w:val="00912641"/>
    <w:rsid w:val="00917F8D"/>
    <w:rsid w:val="009344E4"/>
    <w:rsid w:val="00993C21"/>
    <w:rsid w:val="009A3F44"/>
    <w:rsid w:val="009A77A0"/>
    <w:rsid w:val="009E27BD"/>
    <w:rsid w:val="00A04870"/>
    <w:rsid w:val="00A23B48"/>
    <w:rsid w:val="00A42468"/>
    <w:rsid w:val="00A74AA3"/>
    <w:rsid w:val="00A81859"/>
    <w:rsid w:val="00A930C5"/>
    <w:rsid w:val="00AA38BC"/>
    <w:rsid w:val="00AC5EF0"/>
    <w:rsid w:val="00AE0791"/>
    <w:rsid w:val="00AF03EB"/>
    <w:rsid w:val="00AF6359"/>
    <w:rsid w:val="00B13A66"/>
    <w:rsid w:val="00B22CFB"/>
    <w:rsid w:val="00B37E7D"/>
    <w:rsid w:val="00B915D0"/>
    <w:rsid w:val="00BB4771"/>
    <w:rsid w:val="00BC74DA"/>
    <w:rsid w:val="00BE19D4"/>
    <w:rsid w:val="00BF3C1D"/>
    <w:rsid w:val="00C04900"/>
    <w:rsid w:val="00C50926"/>
    <w:rsid w:val="00C61465"/>
    <w:rsid w:val="00CA00E6"/>
    <w:rsid w:val="00CA2AAB"/>
    <w:rsid w:val="00CA5EE2"/>
    <w:rsid w:val="00CC43A8"/>
    <w:rsid w:val="00D0703B"/>
    <w:rsid w:val="00D15DA4"/>
    <w:rsid w:val="00D264BA"/>
    <w:rsid w:val="00D54A19"/>
    <w:rsid w:val="00DC42DA"/>
    <w:rsid w:val="00DE496E"/>
    <w:rsid w:val="00E14302"/>
    <w:rsid w:val="00E24A8D"/>
    <w:rsid w:val="00E2520C"/>
    <w:rsid w:val="00E52D6C"/>
    <w:rsid w:val="00E954ED"/>
    <w:rsid w:val="00E96407"/>
    <w:rsid w:val="00ED1517"/>
    <w:rsid w:val="00ED3F8B"/>
    <w:rsid w:val="00ED50FD"/>
    <w:rsid w:val="00EE3A96"/>
    <w:rsid w:val="00F67A28"/>
    <w:rsid w:val="00F75E97"/>
    <w:rsid w:val="00FC148A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074DE0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5A170C-0E30-4BFB-8B39-777335104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66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Dias</cp:lastModifiedBy>
  <cp:revision>127</cp:revision>
  <dcterms:created xsi:type="dcterms:W3CDTF">2019-02-25T14:54:00Z</dcterms:created>
  <dcterms:modified xsi:type="dcterms:W3CDTF">2022-03-05T18:25:00Z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